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5F4A60B" w14:textId="77777777" w:rsidTr="001B2ABD">
        <w:trPr>
          <w:trHeight w:val="4410"/>
        </w:trPr>
        <w:tc>
          <w:tcPr>
            <w:tcW w:w="3600" w:type="dxa"/>
            <w:vAlign w:val="bottom"/>
          </w:tcPr>
          <w:p w14:paraId="1D23D2BB" w14:textId="08CF7DAF" w:rsidR="001B2ABD" w:rsidRDefault="00F24004" w:rsidP="001B2ABD">
            <w:pPr>
              <w:tabs>
                <w:tab w:val="left" w:pos="990"/>
              </w:tabs>
              <w:jc w:val="center"/>
            </w:pPr>
            <w:r>
              <w:rPr>
                <w:noProof/>
              </w:rPr>
              <mc:AlternateContent>
                <mc:Choice Requires="wps">
                  <w:drawing>
                    <wp:anchor distT="45720" distB="45720" distL="114300" distR="114300" simplePos="0" relativeHeight="251659264" behindDoc="0" locked="0" layoutInCell="1" allowOverlap="1" wp14:anchorId="1B155993" wp14:editId="66D1BDC9">
                      <wp:simplePos x="0" y="0"/>
                      <wp:positionH relativeFrom="column">
                        <wp:posOffset>-73025</wp:posOffset>
                      </wp:positionH>
                      <wp:positionV relativeFrom="paragraph">
                        <wp:posOffset>-1301750</wp:posOffset>
                      </wp:positionV>
                      <wp:extent cx="2247900" cy="1257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257300"/>
                              </a:xfrm>
                              <a:prstGeom prst="rect">
                                <a:avLst/>
                              </a:prstGeom>
                              <a:noFill/>
                              <a:ln w="9525">
                                <a:noFill/>
                                <a:miter lim="800000"/>
                                <a:headEnd/>
                                <a:tailEnd/>
                              </a:ln>
                            </wps:spPr>
                            <wps:txbx>
                              <w:txbxContent>
                                <w:p w14:paraId="7DBF76CB" w14:textId="2DBDF846" w:rsidR="00F24004" w:rsidRPr="00A82218" w:rsidRDefault="00A82218" w:rsidP="00A82218">
                                  <w:pPr>
                                    <w:jc w:val="center"/>
                                    <w:rPr>
                                      <w:color w:val="000000" w:themeColor="text1"/>
                                      <w:sz w:val="96"/>
                                      <w:szCs w:val="96"/>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218">
                                    <w:rPr>
                                      <w:color w:val="000000" w:themeColor="text1"/>
                                      <w:sz w:val="96"/>
                                      <w:szCs w:val="96"/>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color w:val="000000" w:themeColor="text1"/>
                                      <w:sz w:val="96"/>
                                      <w:szCs w:val="96"/>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82218">
                                    <w:rPr>
                                      <w:color w:val="000000" w:themeColor="text1"/>
                                      <w:sz w:val="96"/>
                                      <w:szCs w:val="96"/>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155993" id="_x0000_t202" coordsize="21600,21600" o:spt="202" path="m,l,21600r21600,l21600,xe">
                      <v:stroke joinstyle="miter"/>
                      <v:path gradientshapeok="t" o:connecttype="rect"/>
                    </v:shapetype>
                    <v:shape id="Text Box 2" o:spid="_x0000_s1026" type="#_x0000_t202" style="position:absolute;left:0;text-align:left;margin-left:-5.75pt;margin-top:-102.5pt;width:177pt;height:9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" filled="f" stroked="f">
                      <v:textbox>
                        <w:txbxContent>
                          <w:p w14:paraId="7DBF76CB" w14:textId="2DBDF846" w:rsidR="00F24004" w:rsidRPr="00A82218" w:rsidRDefault="00A82218" w:rsidP="00A82218">
                            <w:pPr>
                              <w:jc w:val="center"/>
                              <w:rPr>
                                <w:color w:val="000000" w:themeColor="text1"/>
                                <w:sz w:val="96"/>
                                <w:szCs w:val="96"/>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218">
                              <w:rPr>
                                <w:color w:val="000000" w:themeColor="text1"/>
                                <w:sz w:val="96"/>
                                <w:szCs w:val="96"/>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color w:val="000000" w:themeColor="text1"/>
                                <w:sz w:val="96"/>
                                <w:szCs w:val="96"/>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82218">
                              <w:rPr>
                                <w:color w:val="000000" w:themeColor="text1"/>
                                <w:sz w:val="96"/>
                                <w:szCs w:val="96"/>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w10:wrap type="square"/>
                    </v:shape>
                  </w:pict>
                </mc:Fallback>
              </mc:AlternateContent>
            </w:r>
          </w:p>
        </w:tc>
        <w:tc>
          <w:tcPr>
            <w:tcW w:w="720" w:type="dxa"/>
          </w:tcPr>
          <w:p w14:paraId="025818FE" w14:textId="77777777" w:rsidR="001B2ABD" w:rsidRDefault="001B2ABD" w:rsidP="000C45FF">
            <w:pPr>
              <w:tabs>
                <w:tab w:val="left" w:pos="990"/>
              </w:tabs>
            </w:pPr>
          </w:p>
        </w:tc>
        <w:tc>
          <w:tcPr>
            <w:tcW w:w="6470" w:type="dxa"/>
            <w:vAlign w:val="bottom"/>
          </w:tcPr>
          <w:p w14:paraId="08C37F93" w14:textId="7336DB3A" w:rsidR="001B2ABD" w:rsidRDefault="00585D62" w:rsidP="001B2ABD">
            <w:pPr>
              <w:pStyle w:val="Title"/>
            </w:pPr>
            <w:r>
              <w:t>Manesan Pillay</w:t>
            </w:r>
          </w:p>
          <w:p w14:paraId="4F01DFD4" w14:textId="5BBB5019" w:rsidR="001B2ABD" w:rsidRDefault="00585D62" w:rsidP="001B2ABD">
            <w:pPr>
              <w:pStyle w:val="Subtitle"/>
            </w:pPr>
            <w:r w:rsidRPr="00E71BC3">
              <w:rPr>
                <w:spacing w:val="0"/>
                <w:w w:val="51"/>
              </w:rPr>
              <w:t>Full stack system develope</w:t>
            </w:r>
            <w:r w:rsidRPr="00E71BC3">
              <w:rPr>
                <w:spacing w:val="16"/>
                <w:w w:val="51"/>
              </w:rPr>
              <w:t>r</w:t>
            </w:r>
          </w:p>
        </w:tc>
      </w:tr>
      <w:tr w:rsidR="001B2ABD" w14:paraId="30F879A9" w14:textId="77777777" w:rsidTr="001B2ABD">
        <w:tc>
          <w:tcPr>
            <w:tcW w:w="3600" w:type="dxa"/>
          </w:tcPr>
          <w:p w14:paraId="6933D5F9" w14:textId="77777777" w:rsidR="004D3011" w:rsidRDefault="004D3011" w:rsidP="00C37527"/>
          <w:sdt>
            <w:sdtPr>
              <w:id w:val="-1711873194"/>
              <w:placeholder>
                <w:docPart w:val="02C3DB8BAC514B5CBBF4EFCA422921F2"/>
              </w:placeholder>
              <w:temporary/>
              <w:showingPlcHdr/>
              <w15:appearance w15:val="hidden"/>
            </w:sdtPr>
            <w:sdtEndPr/>
            <w:sdtContent>
              <w:p w14:paraId="04A4A141" w14:textId="77777777" w:rsidR="00C37527" w:rsidRDefault="00C37527" w:rsidP="00C37527">
                <w:pPr>
                  <w:pStyle w:val="Heading3"/>
                </w:pPr>
                <w:r w:rsidRPr="00D5459D">
                  <w:t>Profile</w:t>
                </w:r>
              </w:p>
            </w:sdtContent>
          </w:sdt>
          <w:p w14:paraId="644C1ADC" w14:textId="0E45F741" w:rsidR="00C37527" w:rsidRPr="007D0C5C" w:rsidRDefault="00C37527" w:rsidP="007D0C5C">
            <w:pPr>
              <w:autoSpaceDE w:val="0"/>
              <w:autoSpaceDN w:val="0"/>
              <w:adjustRightInd w:val="0"/>
              <w:rPr>
                <w:rFonts w:ascii="Roboto-Regular" w:hAnsi="Roboto-Regular" w:cs="Roboto-Regular"/>
                <w:sz w:val="21"/>
                <w:szCs w:val="21"/>
                <w:lang w:val="en-ZA"/>
              </w:rPr>
            </w:pPr>
            <w:r>
              <w:rPr>
                <w:rFonts w:ascii="Roboto-Regular" w:hAnsi="Roboto-Regular" w:cs="Roboto-Regular"/>
                <w:sz w:val="21"/>
                <w:szCs w:val="21"/>
                <w:lang w:val="en-ZA"/>
              </w:rPr>
              <w:t>Passionate and hard-working full stack systems developer with experience in system development for university</w:t>
            </w:r>
            <w:r w:rsidR="001652D3">
              <w:rPr>
                <w:rFonts w:ascii="Roboto-Regular" w:hAnsi="Roboto-Regular" w:cs="Roboto-Regular"/>
                <w:sz w:val="21"/>
                <w:szCs w:val="21"/>
                <w:lang w:val="en-ZA"/>
              </w:rPr>
              <w:t xml:space="preserve"> </w:t>
            </w:r>
            <w:r>
              <w:rPr>
                <w:rFonts w:ascii="Roboto-Regular" w:hAnsi="Roboto-Regular" w:cs="Roboto-Regular"/>
                <w:sz w:val="21"/>
                <w:szCs w:val="21"/>
                <w:lang w:val="en-ZA"/>
              </w:rPr>
              <w:t>level projects. I am extremely skilled in programming as I have been a private programming tutor (C#, HTML, CSS,</w:t>
            </w:r>
            <w:r w:rsidR="001652D3">
              <w:rPr>
                <w:rFonts w:ascii="Roboto-Regular" w:hAnsi="Roboto-Regular" w:cs="Roboto-Regular"/>
                <w:sz w:val="21"/>
                <w:szCs w:val="21"/>
                <w:lang w:val="en-ZA"/>
              </w:rPr>
              <w:t xml:space="preserve"> </w:t>
            </w:r>
            <w:r>
              <w:rPr>
                <w:rFonts w:ascii="Roboto-Regular" w:hAnsi="Roboto-Regular" w:cs="Roboto-Regular"/>
                <w:sz w:val="21"/>
                <w:szCs w:val="21"/>
                <w:lang w:val="en-ZA"/>
              </w:rPr>
              <w:t>JavaScript, Angular, MVC, ASP.NET) for</w:t>
            </w:r>
            <w:r w:rsidR="007D0C5C">
              <w:rPr>
                <w:rFonts w:ascii="Roboto-Regular" w:hAnsi="Roboto-Regular" w:cs="Roboto-Regular"/>
                <w:sz w:val="21"/>
                <w:szCs w:val="21"/>
                <w:lang w:val="en-ZA"/>
              </w:rPr>
              <w:t xml:space="preserve"> </w:t>
            </w:r>
            <w:r>
              <w:rPr>
                <w:rFonts w:ascii="Roboto-Regular" w:hAnsi="Roboto-Regular" w:cs="Roboto-Regular"/>
                <w:sz w:val="21"/>
                <w:szCs w:val="21"/>
                <w:lang w:val="en-ZA"/>
              </w:rPr>
              <w:t>students in many different universities from beginner to</w:t>
            </w:r>
            <w:r w:rsidR="007D0C5C">
              <w:rPr>
                <w:rFonts w:ascii="Roboto-Regular" w:hAnsi="Roboto-Regular" w:cs="Roboto-Regular"/>
                <w:sz w:val="21"/>
                <w:szCs w:val="21"/>
                <w:lang w:val="en-ZA"/>
              </w:rPr>
              <w:t xml:space="preserve"> </w:t>
            </w:r>
            <w:r>
              <w:rPr>
                <w:rFonts w:ascii="Roboto-Regular" w:hAnsi="Roboto-Regular" w:cs="Roboto-Regular"/>
                <w:sz w:val="21"/>
                <w:szCs w:val="21"/>
                <w:lang w:val="en-ZA"/>
              </w:rPr>
              <w:t>advanced concepts</w:t>
            </w:r>
            <w:r w:rsidR="007D0C5C">
              <w:rPr>
                <w:rFonts w:ascii="Roboto-Regular" w:hAnsi="Roboto-Regular" w:cs="Roboto-Regular"/>
                <w:sz w:val="21"/>
                <w:szCs w:val="21"/>
                <w:lang w:val="en-ZA"/>
              </w:rPr>
              <w:t xml:space="preserve"> </w:t>
            </w:r>
            <w:r>
              <w:rPr>
                <w:rFonts w:ascii="Roboto-Regular" w:hAnsi="Roboto-Regular" w:cs="Roboto-Regular"/>
                <w:sz w:val="21"/>
                <w:szCs w:val="21"/>
                <w:lang w:val="en-ZA"/>
              </w:rPr>
              <w:t>during my 3 years of study in Bcom Informatics (Information Systems) at the</w:t>
            </w:r>
            <w:r w:rsidR="007D0C5C">
              <w:rPr>
                <w:rFonts w:ascii="Roboto-Regular" w:hAnsi="Roboto-Regular" w:cs="Roboto-Regular"/>
                <w:sz w:val="21"/>
                <w:szCs w:val="21"/>
                <w:lang w:val="en-ZA"/>
              </w:rPr>
              <w:t xml:space="preserve"> </w:t>
            </w:r>
            <w:r>
              <w:rPr>
                <w:rFonts w:ascii="Roboto-Regular" w:hAnsi="Roboto-Regular" w:cs="Roboto-Regular"/>
                <w:sz w:val="21"/>
                <w:szCs w:val="21"/>
                <w:lang w:val="en-ZA"/>
              </w:rPr>
              <w:t>University of Pretoria.</w:t>
            </w:r>
          </w:p>
          <w:p w14:paraId="56AF4DF3" w14:textId="77777777" w:rsidR="00C37527" w:rsidRDefault="00C37527" w:rsidP="00C37527"/>
          <w:sdt>
            <w:sdtPr>
              <w:id w:val="-1954003311"/>
              <w:placeholder>
                <w:docPart w:val="B8DA8E44DFCA4929A2E38AB6226CA95D"/>
              </w:placeholder>
              <w:temporary/>
              <w:showingPlcHdr/>
              <w15:appearance w15:val="hidden"/>
            </w:sdtPr>
            <w:sdtEndPr/>
            <w:sdtContent>
              <w:p w14:paraId="1E4E4FED" w14:textId="77777777" w:rsidR="00C37527" w:rsidRPr="00CB0055" w:rsidRDefault="00C37527" w:rsidP="00C37527">
                <w:pPr>
                  <w:pStyle w:val="Heading3"/>
                </w:pPr>
                <w:r w:rsidRPr="00CB0055">
                  <w:t>Contact</w:t>
                </w:r>
              </w:p>
            </w:sdtContent>
          </w:sdt>
          <w:sdt>
            <w:sdtPr>
              <w:id w:val="1111563247"/>
              <w:placeholder>
                <w:docPart w:val="4D05ACD7EF2A4EE7A7C6582BE10030F2"/>
              </w:placeholder>
              <w:temporary/>
              <w:showingPlcHdr/>
              <w15:appearance w15:val="hidden"/>
            </w:sdtPr>
            <w:sdtEndPr/>
            <w:sdtContent>
              <w:p w14:paraId="3D5CF91C" w14:textId="77777777" w:rsidR="00C37527" w:rsidRDefault="00C37527" w:rsidP="00C37527">
                <w:r w:rsidRPr="004D3011">
                  <w:t>PHONE:</w:t>
                </w:r>
              </w:p>
            </w:sdtContent>
          </w:sdt>
          <w:p w14:paraId="32CD81FC" w14:textId="77777777" w:rsidR="00C37527" w:rsidRDefault="00C37527" w:rsidP="00C37527">
            <w:r>
              <w:t>076 767 4103</w:t>
            </w:r>
          </w:p>
          <w:p w14:paraId="11008015" w14:textId="77777777" w:rsidR="00C37527" w:rsidRDefault="00C37527" w:rsidP="00C37527"/>
          <w:sdt>
            <w:sdtPr>
              <w:id w:val="-240260293"/>
              <w:placeholder>
                <w:docPart w:val="8DD9ACC9591943B8A62D18994386F932"/>
              </w:placeholder>
              <w:temporary/>
              <w:showingPlcHdr/>
              <w15:appearance w15:val="hidden"/>
            </w:sdtPr>
            <w:sdtEndPr/>
            <w:sdtContent>
              <w:p w14:paraId="5B3E6FCE" w14:textId="77777777" w:rsidR="00C37527" w:rsidRDefault="00C37527" w:rsidP="00C37527">
                <w:r w:rsidRPr="004D3011">
                  <w:t>EMAIL:</w:t>
                </w:r>
              </w:p>
            </w:sdtContent>
          </w:sdt>
          <w:p w14:paraId="05542B4C" w14:textId="76B67B61" w:rsidR="00C37527" w:rsidRPr="00BF1DDA" w:rsidRDefault="006151D0" w:rsidP="00C37527">
            <w:hyperlink r:id="rId10" w:history="1">
              <w:r w:rsidR="005C6351" w:rsidRPr="00BF1DDA">
                <w:rPr>
                  <w:rStyle w:val="Hyperlink"/>
                  <w:color w:val="auto"/>
                  <w:u w:val="none"/>
                </w:rPr>
                <w:t>Manesanpillay28@gmail.com</w:t>
              </w:r>
            </w:hyperlink>
          </w:p>
          <w:p w14:paraId="5795B58A" w14:textId="790233CB" w:rsidR="005C6351" w:rsidRDefault="005C6351" w:rsidP="005C6351">
            <w:pPr>
              <w:pStyle w:val="Heading3"/>
            </w:pPr>
            <w:r>
              <w:t>Short courses</w:t>
            </w:r>
          </w:p>
          <w:p w14:paraId="6489E22A" w14:textId="18B642FF" w:rsidR="0030757B" w:rsidRPr="0030757B" w:rsidRDefault="0030757B" w:rsidP="0030757B">
            <w:pPr>
              <w:rPr>
                <w:b/>
                <w:bCs/>
              </w:rPr>
            </w:pPr>
            <w:r w:rsidRPr="0030757B">
              <w:rPr>
                <w:rStyle w:val="Hyperlink"/>
                <w:b/>
                <w:bCs/>
                <w:color w:val="auto"/>
                <w:u w:val="none"/>
              </w:rPr>
              <w:t>The King’s School Linbro Park</w:t>
            </w:r>
          </w:p>
          <w:p w14:paraId="36680D91" w14:textId="6DF55D1E" w:rsidR="00BF1DDA" w:rsidRDefault="00BF1DDA" w:rsidP="00C37527">
            <w:pPr>
              <w:rPr>
                <w:rStyle w:val="Hyperlink"/>
                <w:color w:val="auto"/>
                <w:u w:val="none"/>
              </w:rPr>
            </w:pPr>
            <w:r w:rsidRPr="00BF1DDA">
              <w:rPr>
                <w:rStyle w:val="Hyperlink"/>
                <w:color w:val="auto"/>
                <w:u w:val="none"/>
              </w:rPr>
              <w:t xml:space="preserve">First-Aid and CPR training, </w:t>
            </w:r>
          </w:p>
          <w:p w14:paraId="66BFE622" w14:textId="30AE6F6B" w:rsidR="00BF1DDA" w:rsidRDefault="00BF1DDA" w:rsidP="00C37527">
            <w:pPr>
              <w:rPr>
                <w:rStyle w:val="Hyperlink"/>
                <w:color w:val="auto"/>
                <w:u w:val="none"/>
              </w:rPr>
            </w:pPr>
            <w:r>
              <w:rPr>
                <w:rStyle w:val="Hyperlink"/>
                <w:color w:val="auto"/>
                <w:u w:val="none"/>
              </w:rPr>
              <w:t>10 Hours community service</w:t>
            </w:r>
          </w:p>
          <w:p w14:paraId="61FFC04F" w14:textId="2EF52AC6" w:rsidR="002B4AEE" w:rsidRDefault="002B4AEE" w:rsidP="00C37527">
            <w:pPr>
              <w:rPr>
                <w:rStyle w:val="Hyperlink"/>
                <w:color w:val="auto"/>
                <w:u w:val="none"/>
              </w:rPr>
            </w:pPr>
            <w:r>
              <w:rPr>
                <w:rStyle w:val="Hyperlink"/>
                <w:color w:val="auto"/>
                <w:u w:val="none"/>
              </w:rPr>
              <w:t>Learn-to-learn study skills</w:t>
            </w:r>
          </w:p>
          <w:p w14:paraId="619E8D5B" w14:textId="306812E2" w:rsidR="00E94246" w:rsidRDefault="00E94246" w:rsidP="00C37527">
            <w:pPr>
              <w:rPr>
                <w:rStyle w:val="Hyperlink"/>
                <w:color w:val="auto"/>
                <w:u w:val="none"/>
              </w:rPr>
            </w:pPr>
            <w:r>
              <w:rPr>
                <w:rStyle w:val="Hyperlink"/>
                <w:color w:val="auto"/>
                <w:u w:val="none"/>
              </w:rPr>
              <w:t>Leadership development course</w:t>
            </w:r>
          </w:p>
          <w:p w14:paraId="23A9392D" w14:textId="77777777" w:rsidR="0030757B" w:rsidRDefault="0030757B" w:rsidP="00C37527">
            <w:pPr>
              <w:rPr>
                <w:rStyle w:val="Hyperlink"/>
                <w:color w:val="auto"/>
                <w:u w:val="none"/>
              </w:rPr>
            </w:pPr>
          </w:p>
          <w:p w14:paraId="3E69BA8D" w14:textId="4AE78F0F" w:rsidR="0030757B" w:rsidRPr="0030757B" w:rsidRDefault="0030757B" w:rsidP="00C37527">
            <w:pPr>
              <w:rPr>
                <w:rStyle w:val="Hyperlink"/>
                <w:b/>
                <w:bCs/>
                <w:color w:val="auto"/>
                <w:u w:val="none"/>
              </w:rPr>
            </w:pPr>
            <w:r w:rsidRPr="0030757B">
              <w:rPr>
                <w:rStyle w:val="Hyperlink"/>
                <w:b/>
                <w:bCs/>
                <w:color w:val="auto"/>
                <w:u w:val="none"/>
              </w:rPr>
              <w:t>University of Pretoria</w:t>
            </w:r>
          </w:p>
          <w:p w14:paraId="7325029A" w14:textId="2E033B5B" w:rsidR="00BF1DDA" w:rsidRDefault="00BF1DDA" w:rsidP="00C37527">
            <w:pPr>
              <w:rPr>
                <w:rStyle w:val="Hyperlink"/>
                <w:color w:val="auto"/>
                <w:u w:val="none"/>
              </w:rPr>
            </w:pPr>
            <w:r>
              <w:rPr>
                <w:rStyle w:val="Hyperlink"/>
                <w:color w:val="auto"/>
                <w:u w:val="none"/>
              </w:rPr>
              <w:t>40 Hours community service, EBIT WEEK</w:t>
            </w:r>
          </w:p>
          <w:sdt>
            <w:sdtPr>
              <w:id w:val="-1444214663"/>
              <w:placeholder>
                <w:docPart w:val="52268421BCC7415CBBBC148929C7CA7F"/>
              </w:placeholder>
              <w:temporary/>
              <w:showingPlcHdr/>
              <w15:appearance w15:val="hidden"/>
            </w:sdtPr>
            <w:sdtEndPr/>
            <w:sdtContent>
              <w:p w14:paraId="090DC6F3" w14:textId="77777777" w:rsidR="00C37527" w:rsidRPr="00CB0055" w:rsidRDefault="00C37527" w:rsidP="00C37527">
                <w:pPr>
                  <w:pStyle w:val="Heading3"/>
                </w:pPr>
                <w:r w:rsidRPr="00CB0055">
                  <w:t>Hobbies</w:t>
                </w:r>
              </w:p>
            </w:sdtContent>
          </w:sdt>
          <w:p w14:paraId="7095FE90" w14:textId="77777777" w:rsidR="00C37527" w:rsidRDefault="00C37527" w:rsidP="00C37527">
            <w:r>
              <w:t>Forex/Index/Stock trading</w:t>
            </w:r>
          </w:p>
          <w:p w14:paraId="3F5BEC45" w14:textId="4AB6FDCF" w:rsidR="00C37527" w:rsidRPr="004D3011" w:rsidRDefault="00C37527" w:rsidP="00C37527"/>
        </w:tc>
        <w:tc>
          <w:tcPr>
            <w:tcW w:w="720" w:type="dxa"/>
          </w:tcPr>
          <w:p w14:paraId="4483EEDB" w14:textId="77777777" w:rsidR="001B2ABD" w:rsidRDefault="001B2ABD" w:rsidP="000C45FF">
            <w:pPr>
              <w:tabs>
                <w:tab w:val="left" w:pos="990"/>
              </w:tabs>
            </w:pPr>
          </w:p>
        </w:tc>
        <w:tc>
          <w:tcPr>
            <w:tcW w:w="6470" w:type="dxa"/>
          </w:tcPr>
          <w:sdt>
            <w:sdtPr>
              <w:id w:val="1049110328"/>
              <w:placeholder>
                <w:docPart w:val="7D3C3A7DF23F47EBAEA556E93C824DA4"/>
              </w:placeholder>
              <w:temporary/>
              <w:showingPlcHdr/>
              <w15:appearance w15:val="hidden"/>
            </w:sdtPr>
            <w:sdtEndPr/>
            <w:sdtContent>
              <w:p w14:paraId="146F0E98" w14:textId="77777777" w:rsidR="001B2ABD" w:rsidRDefault="00E25A26" w:rsidP="00036450">
                <w:pPr>
                  <w:pStyle w:val="Heading2"/>
                </w:pPr>
                <w:r w:rsidRPr="00036450">
                  <w:t>EDUCATION</w:t>
                </w:r>
              </w:p>
            </w:sdtContent>
          </w:sdt>
          <w:p w14:paraId="038F9831" w14:textId="35ECF37C" w:rsidR="00036450" w:rsidRPr="00036450" w:rsidRDefault="00585D62" w:rsidP="00B359E4">
            <w:pPr>
              <w:pStyle w:val="Heading4"/>
            </w:pPr>
            <w:r>
              <w:t>University of Pretoria, South Africa</w:t>
            </w:r>
            <w:r w:rsidR="00DC7EE5">
              <w:t xml:space="preserve"> (UP)</w:t>
            </w:r>
          </w:p>
          <w:p w14:paraId="36CE4167" w14:textId="56F0092B" w:rsidR="00036450" w:rsidRPr="00B359E4" w:rsidRDefault="00585D62" w:rsidP="00B359E4">
            <w:pPr>
              <w:pStyle w:val="Date"/>
            </w:pPr>
            <w:r>
              <w:t>January 2017</w:t>
            </w:r>
            <w:r w:rsidR="00036450" w:rsidRPr="00B359E4">
              <w:t xml:space="preserve"> -</w:t>
            </w:r>
            <w:r>
              <w:t xml:space="preserve"> Present</w:t>
            </w:r>
          </w:p>
          <w:p w14:paraId="758B735A" w14:textId="21CDF2D2" w:rsidR="00036450" w:rsidRDefault="00585D62" w:rsidP="00585D62">
            <w:r>
              <w:t>I started at UP with the BIT degree</w:t>
            </w:r>
            <w:r w:rsidR="00762A27">
              <w:t xml:space="preserve"> however the course work taught was not </w:t>
            </w:r>
            <w:r w:rsidR="00A81FC7">
              <w:t xml:space="preserve">the </w:t>
            </w:r>
            <w:r w:rsidR="00A64A56">
              <w:t>pathway in contemplated forging</w:t>
            </w:r>
            <w:r w:rsidR="00A81FC7">
              <w:t>.</w:t>
            </w:r>
            <w:r>
              <w:t xml:space="preserve"> I had then transferred over to the </w:t>
            </w:r>
            <w:r w:rsidR="00A84DA0">
              <w:t>BCom</w:t>
            </w:r>
            <w:r>
              <w:t xml:space="preserve"> Informatics degree and absolutely enjoyed full stack development as well as following and practicing the entire life cycle of system development. This degree has contributed to majority of my system development and programming knowledge and has shaped me into an excellent full stack developer.</w:t>
            </w:r>
            <w:r w:rsidR="00E4032B">
              <w:t xml:space="preserve"> </w:t>
            </w:r>
          </w:p>
          <w:p w14:paraId="14E856B2" w14:textId="6E417754" w:rsidR="00585D62" w:rsidRDefault="00585D62" w:rsidP="00585D62"/>
          <w:p w14:paraId="01D52EEC" w14:textId="7C906128" w:rsidR="00036450" w:rsidRPr="00B359E4" w:rsidRDefault="00FA3EB9" w:rsidP="00B359E4">
            <w:pPr>
              <w:pStyle w:val="Heading4"/>
            </w:pPr>
            <w:r>
              <w:t>The King’s School Libro Park, South Africa</w:t>
            </w:r>
          </w:p>
          <w:p w14:paraId="6A75C483" w14:textId="5012FB5E" w:rsidR="00036450" w:rsidRPr="00B359E4" w:rsidRDefault="00FA3EB9" w:rsidP="00B359E4">
            <w:pPr>
              <w:pStyle w:val="Date"/>
            </w:pPr>
            <w:r>
              <w:t>April 2011</w:t>
            </w:r>
            <w:r w:rsidR="00036450" w:rsidRPr="00B359E4">
              <w:t xml:space="preserve"> </w:t>
            </w:r>
            <w:r>
              <w:t>–</w:t>
            </w:r>
            <w:r w:rsidR="00036450" w:rsidRPr="00B359E4">
              <w:t xml:space="preserve"> </w:t>
            </w:r>
            <w:r>
              <w:t>November 2016</w:t>
            </w:r>
          </w:p>
          <w:p w14:paraId="0DD5C4CB" w14:textId="2FE5D07C" w:rsidR="00602229" w:rsidRDefault="00602229" w:rsidP="00602229">
            <w:pPr>
              <w:pStyle w:val="Date"/>
              <w:numPr>
                <w:ilvl w:val="0"/>
                <w:numId w:val="3"/>
              </w:numPr>
            </w:pPr>
            <w:r>
              <w:t>IEB Matric Certificate</w:t>
            </w:r>
          </w:p>
          <w:p w14:paraId="4300B8F2" w14:textId="2A8744C4" w:rsidR="00036450" w:rsidRDefault="00602229" w:rsidP="00602229">
            <w:pPr>
              <w:pStyle w:val="ListParagraph"/>
              <w:numPr>
                <w:ilvl w:val="0"/>
                <w:numId w:val="3"/>
              </w:numPr>
            </w:pPr>
            <w:r>
              <w:t xml:space="preserve">I achieved a bachelor's pass at the end </w:t>
            </w:r>
            <w:r w:rsidR="00E27772">
              <w:t xml:space="preserve">of </w:t>
            </w:r>
            <w:r>
              <w:t>my school career</w:t>
            </w:r>
          </w:p>
          <w:sdt>
            <w:sdtPr>
              <w:id w:val="1001553383"/>
              <w:placeholder>
                <w:docPart w:val="CB27272078AC4E038E09F920E860F4A8"/>
              </w:placeholder>
              <w:temporary/>
              <w:showingPlcHdr/>
              <w15:appearance w15:val="hidden"/>
            </w:sdtPr>
            <w:sdtEndPr/>
            <w:sdtContent>
              <w:p w14:paraId="0DC40737" w14:textId="77777777" w:rsidR="00036450" w:rsidRDefault="00036450" w:rsidP="00036450">
                <w:pPr>
                  <w:pStyle w:val="Heading2"/>
                </w:pPr>
                <w:r w:rsidRPr="00036450">
                  <w:t>WORK EXPERIENCE</w:t>
                </w:r>
              </w:p>
            </w:sdtContent>
          </w:sdt>
          <w:p w14:paraId="345580A7" w14:textId="78A03B7E" w:rsidR="00036450" w:rsidRDefault="00585D62" w:rsidP="00B359E4">
            <w:pPr>
              <w:pStyle w:val="Heading4"/>
              <w:rPr>
                <w:bCs/>
              </w:rPr>
            </w:pPr>
            <w:r>
              <w:t xml:space="preserve">University of </w:t>
            </w:r>
            <w:r w:rsidR="008F6D8F">
              <w:t xml:space="preserve">Pretoria </w:t>
            </w:r>
            <w:r w:rsidR="008F6D8F" w:rsidRPr="00036450">
              <w:t>[</w:t>
            </w:r>
            <w:r>
              <w:t>Final year, full system development project for Black Gold Properties, South Africa]</w:t>
            </w:r>
          </w:p>
          <w:p w14:paraId="4F355EEF" w14:textId="3B150B0C" w:rsidR="00036450" w:rsidRPr="00036450" w:rsidRDefault="00585D62" w:rsidP="00B359E4">
            <w:pPr>
              <w:pStyle w:val="Date"/>
            </w:pPr>
            <w:r>
              <w:t xml:space="preserve">February 2020 </w:t>
            </w:r>
            <w:r w:rsidR="00036450" w:rsidRPr="00036450">
              <w:t>–</w:t>
            </w:r>
            <w:r>
              <w:t xml:space="preserve"> Present</w:t>
            </w:r>
          </w:p>
          <w:p w14:paraId="026962FD" w14:textId="1251C3AA" w:rsidR="00585D62" w:rsidRDefault="00585D62" w:rsidP="00585D62">
            <w:pPr>
              <w:pStyle w:val="ListParagraph"/>
              <w:numPr>
                <w:ilvl w:val="0"/>
                <w:numId w:val="1"/>
              </w:numPr>
            </w:pPr>
            <w:r>
              <w:t>I am the lead programmer and system designer for our team project that Black Gold Properties, South Africa will take on and fully implement in their business practices</w:t>
            </w:r>
          </w:p>
          <w:p w14:paraId="508E3B02" w14:textId="1E0953BA" w:rsidR="00585D62" w:rsidRDefault="00585D62" w:rsidP="00585D62">
            <w:pPr>
              <w:pStyle w:val="ListParagraph"/>
              <w:numPr>
                <w:ilvl w:val="0"/>
                <w:numId w:val="1"/>
              </w:numPr>
            </w:pPr>
            <w:r>
              <w:t>I came up with quick, viable solutions to the many problems we faced throughout the system development phases</w:t>
            </w:r>
          </w:p>
          <w:p w14:paraId="4D87CF9D" w14:textId="34CA1854" w:rsidR="00036450" w:rsidRDefault="00585D62" w:rsidP="00585D62">
            <w:pPr>
              <w:pStyle w:val="ListParagraph"/>
              <w:numPr>
                <w:ilvl w:val="0"/>
                <w:numId w:val="1"/>
              </w:numPr>
            </w:pPr>
            <w:r>
              <w:t xml:space="preserve">I worked well with the project development team and we constantly remained in top 5 for our </w:t>
            </w:r>
            <w:r w:rsidR="008F6D8F">
              <w:t>deliverables</w:t>
            </w:r>
            <w:r>
              <w:t xml:space="preserve"> of the system throughout 2020 as we were constantly ranked against other teams</w:t>
            </w:r>
          </w:p>
          <w:p w14:paraId="6E349D3D" w14:textId="77777777" w:rsidR="004D3011" w:rsidRDefault="004D3011" w:rsidP="00036450"/>
          <w:p w14:paraId="738119E1" w14:textId="65DC83CD" w:rsidR="004D3011" w:rsidRPr="004D3011" w:rsidRDefault="008F6D8F" w:rsidP="00B359E4">
            <w:pPr>
              <w:pStyle w:val="Heading4"/>
              <w:rPr>
                <w:bCs/>
              </w:rPr>
            </w:pPr>
            <w:r>
              <w:t>LanLink</w:t>
            </w:r>
            <w:r w:rsidRPr="004D3011">
              <w:t xml:space="preserve"> [</w:t>
            </w:r>
            <w:r w:rsidR="00585D62">
              <w:t>Part-time system developer vacation job]</w:t>
            </w:r>
          </w:p>
          <w:p w14:paraId="3ACABC28" w14:textId="3DBB91FE" w:rsidR="004D3011" w:rsidRPr="004D3011" w:rsidRDefault="00585D62" w:rsidP="00B359E4">
            <w:pPr>
              <w:pStyle w:val="Date"/>
            </w:pPr>
            <w:r>
              <w:t xml:space="preserve">June 2018 </w:t>
            </w:r>
            <w:r w:rsidR="004D3011" w:rsidRPr="004D3011">
              <w:t>–</w:t>
            </w:r>
            <w:r>
              <w:t xml:space="preserve"> July 2018</w:t>
            </w:r>
          </w:p>
          <w:p w14:paraId="2997F089" w14:textId="3A33ACDE" w:rsidR="00585D62" w:rsidRDefault="00585D62" w:rsidP="00585D62">
            <w:pPr>
              <w:pStyle w:val="Date"/>
              <w:numPr>
                <w:ilvl w:val="0"/>
                <w:numId w:val="2"/>
              </w:numPr>
            </w:pPr>
            <w:r>
              <w:t>This was my first introduction into real-life system development and how systems are built in a framework as well as the deployment and hosting process</w:t>
            </w:r>
          </w:p>
          <w:p w14:paraId="57929B75" w14:textId="60474E60" w:rsidR="004D3011" w:rsidRDefault="00585D62" w:rsidP="00585D62">
            <w:pPr>
              <w:pStyle w:val="Date"/>
              <w:numPr>
                <w:ilvl w:val="0"/>
                <w:numId w:val="2"/>
              </w:numPr>
            </w:pPr>
            <w:r>
              <w:t>I learned a lot about system development and the potential of pursuing this career path under the guidance and advice of the CEO as well as employees of LanLink</w:t>
            </w:r>
          </w:p>
          <w:p w14:paraId="4B97FC17" w14:textId="77777777" w:rsidR="004D3011" w:rsidRDefault="004D3011" w:rsidP="00036450"/>
          <w:p w14:paraId="20AECD8F" w14:textId="182595CF" w:rsidR="00036450" w:rsidRDefault="00D31FFA" w:rsidP="00036450">
            <w:pPr>
              <w:pStyle w:val="Heading2"/>
            </w:pPr>
            <w:r>
              <w:lastRenderedPageBreak/>
              <w:t>Programming/System development skills</w:t>
            </w:r>
          </w:p>
          <w:p w14:paraId="058C860C" w14:textId="568EF82E" w:rsidR="00270350" w:rsidRPr="00270350" w:rsidRDefault="00270350" w:rsidP="00545DAE">
            <w:pPr>
              <w:pStyle w:val="ListParagraph"/>
              <w:numPr>
                <w:ilvl w:val="0"/>
                <w:numId w:val="5"/>
              </w:numPr>
            </w:pPr>
            <w:r w:rsidRPr="00270350">
              <w:t xml:space="preserve">C# </w:t>
            </w:r>
          </w:p>
          <w:p w14:paraId="7AFF2477" w14:textId="0F592C00" w:rsidR="00270350" w:rsidRPr="00270350" w:rsidRDefault="00270350" w:rsidP="00545DAE">
            <w:pPr>
              <w:pStyle w:val="ListParagraph"/>
              <w:numPr>
                <w:ilvl w:val="0"/>
                <w:numId w:val="5"/>
              </w:numPr>
            </w:pPr>
            <w:r w:rsidRPr="00270350">
              <w:t xml:space="preserve">ASP.NET Web API </w:t>
            </w:r>
          </w:p>
          <w:p w14:paraId="2926EC95" w14:textId="5C1EC0B7" w:rsidR="00270350" w:rsidRPr="00270350" w:rsidRDefault="00270350" w:rsidP="00545DAE">
            <w:pPr>
              <w:pStyle w:val="ListParagraph"/>
              <w:numPr>
                <w:ilvl w:val="0"/>
                <w:numId w:val="5"/>
              </w:numPr>
            </w:pPr>
            <w:r w:rsidRPr="00270350">
              <w:t xml:space="preserve">Angular 2+ </w:t>
            </w:r>
          </w:p>
          <w:p w14:paraId="554ED3A3" w14:textId="6C60FD20" w:rsidR="00270350" w:rsidRPr="00270350" w:rsidRDefault="00270350" w:rsidP="00545DAE">
            <w:pPr>
              <w:pStyle w:val="ListParagraph"/>
              <w:numPr>
                <w:ilvl w:val="0"/>
                <w:numId w:val="5"/>
              </w:numPr>
            </w:pPr>
            <w:r w:rsidRPr="00270350">
              <w:t xml:space="preserve">ASP.NET </w:t>
            </w:r>
          </w:p>
          <w:p w14:paraId="4C1A074E" w14:textId="4DD61865" w:rsidR="00270350" w:rsidRDefault="00270350" w:rsidP="00545DAE">
            <w:pPr>
              <w:pStyle w:val="ListParagraph"/>
              <w:numPr>
                <w:ilvl w:val="0"/>
                <w:numId w:val="5"/>
              </w:numPr>
            </w:pPr>
            <w:r w:rsidRPr="00270350">
              <w:t xml:space="preserve">ASP.NET MVC </w:t>
            </w:r>
          </w:p>
          <w:p w14:paraId="2972AD44" w14:textId="11AA60AD" w:rsidR="00697FDF" w:rsidRPr="00270350" w:rsidRDefault="00697FDF" w:rsidP="00545DAE">
            <w:pPr>
              <w:pStyle w:val="ListParagraph"/>
              <w:numPr>
                <w:ilvl w:val="0"/>
                <w:numId w:val="5"/>
              </w:numPr>
            </w:pPr>
            <w:r>
              <w:t xml:space="preserve">Linq querying </w:t>
            </w:r>
          </w:p>
          <w:p w14:paraId="1D97152D" w14:textId="17BD6693" w:rsidR="00270350" w:rsidRPr="00270350" w:rsidRDefault="00270350" w:rsidP="00545DAE">
            <w:pPr>
              <w:pStyle w:val="ListParagraph"/>
              <w:numPr>
                <w:ilvl w:val="0"/>
                <w:numId w:val="5"/>
              </w:numPr>
            </w:pPr>
            <w:r w:rsidRPr="00270350">
              <w:t xml:space="preserve">Typescript </w:t>
            </w:r>
          </w:p>
          <w:p w14:paraId="48143105" w14:textId="01D2535E" w:rsidR="00270350" w:rsidRPr="00270350" w:rsidRDefault="00270350" w:rsidP="00545DAE">
            <w:pPr>
              <w:pStyle w:val="ListParagraph"/>
              <w:numPr>
                <w:ilvl w:val="0"/>
                <w:numId w:val="5"/>
              </w:numPr>
            </w:pPr>
            <w:r w:rsidRPr="00270350">
              <w:t>JavaScript</w:t>
            </w:r>
          </w:p>
          <w:p w14:paraId="49A96635" w14:textId="055E4241" w:rsidR="00270350" w:rsidRDefault="00270350" w:rsidP="00545DAE">
            <w:pPr>
              <w:pStyle w:val="ListParagraph"/>
              <w:numPr>
                <w:ilvl w:val="0"/>
                <w:numId w:val="5"/>
              </w:numPr>
            </w:pPr>
            <w:r w:rsidRPr="00270350">
              <w:t xml:space="preserve">HTML &amp; CSS </w:t>
            </w:r>
          </w:p>
          <w:p w14:paraId="0C20737C" w14:textId="156D0F40" w:rsidR="00186B34" w:rsidRPr="00270350" w:rsidRDefault="00186B34" w:rsidP="00545DAE">
            <w:pPr>
              <w:pStyle w:val="ListParagraph"/>
              <w:numPr>
                <w:ilvl w:val="0"/>
                <w:numId w:val="5"/>
              </w:numPr>
            </w:pPr>
            <w:r>
              <w:t>SASS</w:t>
            </w:r>
          </w:p>
          <w:p w14:paraId="02C2CD7C" w14:textId="14DD92CD" w:rsidR="00270350" w:rsidRDefault="00270350" w:rsidP="00545DAE">
            <w:pPr>
              <w:pStyle w:val="ListParagraph"/>
              <w:numPr>
                <w:ilvl w:val="0"/>
                <w:numId w:val="5"/>
              </w:numPr>
            </w:pPr>
            <w:r w:rsidRPr="00270350">
              <w:t xml:space="preserve">SQL Server 2014 </w:t>
            </w:r>
          </w:p>
          <w:p w14:paraId="569F0478" w14:textId="005EBF1B" w:rsidR="001B7BFB" w:rsidRPr="00270350" w:rsidRDefault="001B7BFB" w:rsidP="00697FDF">
            <w:pPr>
              <w:pStyle w:val="ListParagraph"/>
              <w:numPr>
                <w:ilvl w:val="0"/>
                <w:numId w:val="5"/>
              </w:numPr>
            </w:pPr>
            <w:r>
              <w:t>SQL database design</w:t>
            </w:r>
          </w:p>
          <w:p w14:paraId="0651B371" w14:textId="64887DC8" w:rsidR="00270350" w:rsidRPr="00270350" w:rsidRDefault="00270350" w:rsidP="00545DAE">
            <w:pPr>
              <w:pStyle w:val="ListParagraph"/>
              <w:numPr>
                <w:ilvl w:val="0"/>
                <w:numId w:val="5"/>
              </w:numPr>
            </w:pPr>
            <w:r w:rsidRPr="00270350">
              <w:t xml:space="preserve">Ionic Framework </w:t>
            </w:r>
          </w:p>
          <w:p w14:paraId="075D9BAC" w14:textId="305E1446" w:rsidR="00270350" w:rsidRDefault="00270350" w:rsidP="00545DAE">
            <w:pPr>
              <w:pStyle w:val="ListParagraph"/>
              <w:numPr>
                <w:ilvl w:val="0"/>
                <w:numId w:val="5"/>
              </w:numPr>
            </w:pPr>
            <w:r w:rsidRPr="00270350">
              <w:t xml:space="preserve">Electron Framework </w:t>
            </w:r>
          </w:p>
          <w:p w14:paraId="243C9CFF" w14:textId="4AA0BA38" w:rsidR="006151D0" w:rsidRPr="00270350" w:rsidRDefault="006151D0" w:rsidP="00545DAE">
            <w:pPr>
              <w:pStyle w:val="ListParagraph"/>
              <w:numPr>
                <w:ilvl w:val="0"/>
                <w:numId w:val="5"/>
              </w:numPr>
            </w:pPr>
            <w:r>
              <w:t>Windows Form Applications</w:t>
            </w:r>
          </w:p>
          <w:p w14:paraId="2D29C0A3" w14:textId="74CD86B4" w:rsidR="00270350" w:rsidRPr="00270350" w:rsidRDefault="00270350" w:rsidP="00545DAE">
            <w:pPr>
              <w:pStyle w:val="ListParagraph"/>
              <w:numPr>
                <w:ilvl w:val="0"/>
                <w:numId w:val="5"/>
              </w:numPr>
            </w:pPr>
            <w:r w:rsidRPr="00270350">
              <w:t xml:space="preserve">Razor </w:t>
            </w:r>
          </w:p>
          <w:p w14:paraId="35CFE969" w14:textId="57A198D6" w:rsidR="00270350" w:rsidRPr="00270350" w:rsidRDefault="00270350" w:rsidP="00545DAE">
            <w:pPr>
              <w:pStyle w:val="ListParagraph"/>
              <w:numPr>
                <w:ilvl w:val="0"/>
                <w:numId w:val="5"/>
              </w:numPr>
            </w:pPr>
            <w:r w:rsidRPr="00270350">
              <w:t xml:space="preserve">Bootstrap </w:t>
            </w:r>
          </w:p>
          <w:p w14:paraId="043A3CF0" w14:textId="3B0769E7" w:rsidR="00270350" w:rsidRPr="00270350" w:rsidRDefault="00270350" w:rsidP="00545DAE">
            <w:pPr>
              <w:pStyle w:val="ListParagraph"/>
              <w:numPr>
                <w:ilvl w:val="0"/>
                <w:numId w:val="5"/>
              </w:numPr>
            </w:pPr>
            <w:r w:rsidRPr="00270350">
              <w:t xml:space="preserve">WordPress </w:t>
            </w:r>
          </w:p>
          <w:p w14:paraId="494063DB" w14:textId="056D9B9B" w:rsidR="00270350" w:rsidRPr="00270350" w:rsidRDefault="00270350" w:rsidP="00545DAE">
            <w:pPr>
              <w:pStyle w:val="ListParagraph"/>
              <w:numPr>
                <w:ilvl w:val="0"/>
                <w:numId w:val="5"/>
              </w:numPr>
            </w:pPr>
            <w:r w:rsidRPr="00270350">
              <w:t xml:space="preserve">Microsoft Office </w:t>
            </w:r>
          </w:p>
          <w:p w14:paraId="4643A9E4" w14:textId="17533191" w:rsidR="00270350" w:rsidRPr="00270350" w:rsidRDefault="00270350" w:rsidP="00545DAE">
            <w:pPr>
              <w:pStyle w:val="ListParagraph"/>
              <w:numPr>
                <w:ilvl w:val="0"/>
                <w:numId w:val="5"/>
              </w:numPr>
            </w:pPr>
            <w:r w:rsidRPr="00270350">
              <w:t xml:space="preserve">Google Drive </w:t>
            </w:r>
          </w:p>
          <w:p w14:paraId="2CD967CC" w14:textId="6C7FC687" w:rsidR="00270350" w:rsidRDefault="00270350" w:rsidP="00545DAE">
            <w:pPr>
              <w:pStyle w:val="ListParagraph"/>
              <w:numPr>
                <w:ilvl w:val="0"/>
                <w:numId w:val="5"/>
              </w:numPr>
            </w:pPr>
            <w:r w:rsidRPr="00270350">
              <w:t xml:space="preserve">OneDrive </w:t>
            </w:r>
          </w:p>
          <w:p w14:paraId="20A2734B" w14:textId="54749405" w:rsidR="00270350" w:rsidRDefault="00270350" w:rsidP="00270350">
            <w:pPr>
              <w:pStyle w:val="Heading2"/>
            </w:pPr>
            <w:r>
              <w:t>Leadership/People skills</w:t>
            </w:r>
          </w:p>
          <w:p w14:paraId="7CF00FFE" w14:textId="423D7A71" w:rsidR="00270350" w:rsidRDefault="007964CB" w:rsidP="00545DAE">
            <w:pPr>
              <w:pStyle w:val="ListParagraph"/>
              <w:numPr>
                <w:ilvl w:val="0"/>
                <w:numId w:val="6"/>
              </w:numPr>
            </w:pPr>
            <w:r>
              <w:t>Lead coder and system designer for 2 project development teams</w:t>
            </w:r>
          </w:p>
          <w:p w14:paraId="4B8F1439" w14:textId="294B3621" w:rsidR="007964CB" w:rsidRDefault="00545DAE" w:rsidP="00545DAE">
            <w:pPr>
              <w:pStyle w:val="ListParagraph"/>
              <w:numPr>
                <w:ilvl w:val="0"/>
                <w:numId w:val="6"/>
              </w:numPr>
            </w:pPr>
            <w:r>
              <w:t>Great</w:t>
            </w:r>
            <w:r w:rsidR="006263D1">
              <w:t xml:space="preserve"> problem solver</w:t>
            </w:r>
            <w:r>
              <w:t xml:space="preserve"> </w:t>
            </w:r>
            <w:r w:rsidR="003E7888">
              <w:t>finding</w:t>
            </w:r>
            <w:r>
              <w:t xml:space="preserve"> viable options</w:t>
            </w:r>
          </w:p>
          <w:p w14:paraId="7C602A01" w14:textId="4B62C238" w:rsidR="00545DAE" w:rsidRDefault="00545DAE" w:rsidP="00545DAE">
            <w:pPr>
              <w:pStyle w:val="ListParagraph"/>
              <w:numPr>
                <w:ilvl w:val="0"/>
                <w:numId w:val="6"/>
              </w:numPr>
            </w:pPr>
            <w:r>
              <w:t>Quick thinker</w:t>
            </w:r>
          </w:p>
          <w:p w14:paraId="26C1A989" w14:textId="2A3951B1" w:rsidR="00545DAE" w:rsidRDefault="00545DAE" w:rsidP="00545DAE">
            <w:pPr>
              <w:pStyle w:val="ListParagraph"/>
              <w:numPr>
                <w:ilvl w:val="0"/>
                <w:numId w:val="6"/>
              </w:numPr>
            </w:pPr>
            <w:r>
              <w:t xml:space="preserve">Logical/analytical </w:t>
            </w:r>
          </w:p>
          <w:p w14:paraId="73FFB622" w14:textId="1F555BDD" w:rsidR="00545DAE" w:rsidRDefault="00545DAE" w:rsidP="00545DAE">
            <w:pPr>
              <w:pStyle w:val="ListParagraph"/>
              <w:numPr>
                <w:ilvl w:val="0"/>
                <w:numId w:val="6"/>
              </w:numPr>
            </w:pPr>
            <w:r>
              <w:t>Good teamwork skills</w:t>
            </w:r>
          </w:p>
          <w:p w14:paraId="28B1EEB3" w14:textId="044D5CDE" w:rsidR="00545DAE" w:rsidRDefault="00545DAE" w:rsidP="00545DAE">
            <w:pPr>
              <w:pStyle w:val="ListParagraph"/>
              <w:numPr>
                <w:ilvl w:val="0"/>
                <w:numId w:val="6"/>
              </w:numPr>
            </w:pPr>
            <w:r>
              <w:t>Project management and project life cycle planning skills</w:t>
            </w:r>
          </w:p>
          <w:p w14:paraId="7F2243CF" w14:textId="77777777" w:rsidR="006263D1" w:rsidRPr="00270350" w:rsidRDefault="006263D1" w:rsidP="00270350"/>
          <w:p w14:paraId="6D109A33" w14:textId="2B6FBA07" w:rsidR="00036450" w:rsidRPr="00270350" w:rsidRDefault="00270350" w:rsidP="00270350">
            <w:pPr>
              <w:rPr>
                <w:color w:val="FFFFFF" w:themeColor="background1"/>
              </w:rPr>
            </w:pPr>
            <w:r w:rsidRPr="00270350">
              <w:rPr>
                <w:color w:val="FFFFFF" w:themeColor="background1"/>
              </w:rPr>
              <w:t>jQuery     </w:t>
            </w:r>
          </w:p>
        </w:tc>
      </w:tr>
      <w:tr w:rsidR="0054087C" w14:paraId="4AFCEFC3" w14:textId="77777777" w:rsidTr="001B2ABD">
        <w:tc>
          <w:tcPr>
            <w:tcW w:w="3600" w:type="dxa"/>
          </w:tcPr>
          <w:p w14:paraId="2515022C" w14:textId="77777777" w:rsidR="0054087C" w:rsidRDefault="0054087C" w:rsidP="00C37527"/>
          <w:p w14:paraId="4A2D9B14" w14:textId="6486DE8F" w:rsidR="0054087C" w:rsidRDefault="0054087C" w:rsidP="00C37527"/>
        </w:tc>
        <w:tc>
          <w:tcPr>
            <w:tcW w:w="720" w:type="dxa"/>
          </w:tcPr>
          <w:p w14:paraId="52A32901" w14:textId="77777777" w:rsidR="0054087C" w:rsidRDefault="0054087C" w:rsidP="000C45FF">
            <w:pPr>
              <w:tabs>
                <w:tab w:val="left" w:pos="990"/>
              </w:tabs>
            </w:pPr>
          </w:p>
        </w:tc>
        <w:tc>
          <w:tcPr>
            <w:tcW w:w="6470" w:type="dxa"/>
          </w:tcPr>
          <w:p w14:paraId="5868E3ED" w14:textId="39AFD119" w:rsidR="0054087C" w:rsidRDefault="0054087C" w:rsidP="00036450">
            <w:pPr>
              <w:pStyle w:val="Heading2"/>
            </w:pPr>
            <w:r>
              <w:t>References</w:t>
            </w:r>
          </w:p>
        </w:tc>
      </w:tr>
    </w:tbl>
    <w:p w14:paraId="3F96B645" w14:textId="455C6795" w:rsidR="0054087C" w:rsidRDefault="0054087C" w:rsidP="0054087C">
      <w:pPr>
        <w:tabs>
          <w:tab w:val="left" w:pos="4635"/>
        </w:tabs>
      </w:pPr>
      <w:r>
        <w:t xml:space="preserve">                                                                                         Available upon request</w:t>
      </w:r>
    </w:p>
    <w:p w14:paraId="536823AF" w14:textId="13DB525B" w:rsidR="0054087C" w:rsidRDefault="0054087C" w:rsidP="0054087C">
      <w:pPr>
        <w:tabs>
          <w:tab w:val="left" w:pos="4470"/>
        </w:tabs>
      </w:pPr>
    </w:p>
    <w:p w14:paraId="6C95B21F" w14:textId="5D2DD5CD" w:rsidR="0054087C" w:rsidRPr="0054087C" w:rsidRDefault="0054087C" w:rsidP="0054087C">
      <w:pPr>
        <w:tabs>
          <w:tab w:val="left" w:pos="4470"/>
          <w:tab w:val="left" w:pos="7125"/>
        </w:tabs>
      </w:pPr>
      <w:r>
        <w:tab/>
      </w:r>
      <w:r>
        <w:tab/>
      </w:r>
    </w:p>
    <w:sectPr w:rsidR="0054087C" w:rsidRPr="0054087C"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FDD94" w14:textId="77777777" w:rsidR="002C534B" w:rsidRDefault="002C534B" w:rsidP="000C45FF">
      <w:r>
        <w:separator/>
      </w:r>
    </w:p>
  </w:endnote>
  <w:endnote w:type="continuationSeparator" w:id="0">
    <w:p w14:paraId="6623456B" w14:textId="77777777" w:rsidR="002C534B" w:rsidRDefault="002C534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Roboto-Regular">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743D4" w14:textId="77777777" w:rsidR="002C534B" w:rsidRDefault="002C534B" w:rsidP="000C45FF">
      <w:r>
        <w:separator/>
      </w:r>
    </w:p>
  </w:footnote>
  <w:footnote w:type="continuationSeparator" w:id="0">
    <w:p w14:paraId="7F0A64F2" w14:textId="77777777" w:rsidR="002C534B" w:rsidRDefault="002C534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7A62" w14:textId="77777777" w:rsidR="000C45FF" w:rsidRDefault="000C45FF">
    <w:pPr>
      <w:pStyle w:val="Header"/>
    </w:pPr>
    <w:r>
      <w:rPr>
        <w:noProof/>
      </w:rPr>
      <w:drawing>
        <wp:anchor distT="0" distB="0" distL="114300" distR="114300" simplePos="0" relativeHeight="251658240" behindDoc="1" locked="0" layoutInCell="1" allowOverlap="1" wp14:anchorId="7A05125A" wp14:editId="2F9DF07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B16CB"/>
    <w:multiLevelType w:val="hybridMultilevel"/>
    <w:tmpl w:val="F6B89A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743726"/>
    <w:multiLevelType w:val="hybridMultilevel"/>
    <w:tmpl w:val="B9522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BCC66D1"/>
    <w:multiLevelType w:val="hybridMultilevel"/>
    <w:tmpl w:val="D6F4FE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EEF347D"/>
    <w:multiLevelType w:val="hybridMultilevel"/>
    <w:tmpl w:val="BC823D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5CB6071"/>
    <w:multiLevelType w:val="hybridMultilevel"/>
    <w:tmpl w:val="C0D654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BEF7D42"/>
    <w:multiLevelType w:val="hybridMultilevel"/>
    <w:tmpl w:val="347613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62"/>
    <w:rsid w:val="00036450"/>
    <w:rsid w:val="00094499"/>
    <w:rsid w:val="000A69DB"/>
    <w:rsid w:val="000C45FF"/>
    <w:rsid w:val="000E3FD1"/>
    <w:rsid w:val="00112054"/>
    <w:rsid w:val="001525E1"/>
    <w:rsid w:val="001652D3"/>
    <w:rsid w:val="00180329"/>
    <w:rsid w:val="00186B34"/>
    <w:rsid w:val="0019001F"/>
    <w:rsid w:val="001A6FC8"/>
    <w:rsid w:val="001A74A5"/>
    <w:rsid w:val="001B2ABD"/>
    <w:rsid w:val="001B7BFB"/>
    <w:rsid w:val="001E0391"/>
    <w:rsid w:val="001E1759"/>
    <w:rsid w:val="001F1ECC"/>
    <w:rsid w:val="002400EB"/>
    <w:rsid w:val="00256CF7"/>
    <w:rsid w:val="00270350"/>
    <w:rsid w:val="00281FD5"/>
    <w:rsid w:val="002A45F1"/>
    <w:rsid w:val="002B4AEE"/>
    <w:rsid w:val="002C534B"/>
    <w:rsid w:val="0030481B"/>
    <w:rsid w:val="0030757B"/>
    <w:rsid w:val="003156FC"/>
    <w:rsid w:val="003254B5"/>
    <w:rsid w:val="0037121F"/>
    <w:rsid w:val="003A6B7D"/>
    <w:rsid w:val="003B06CA"/>
    <w:rsid w:val="003E7888"/>
    <w:rsid w:val="004071FC"/>
    <w:rsid w:val="00445947"/>
    <w:rsid w:val="00446143"/>
    <w:rsid w:val="004813B3"/>
    <w:rsid w:val="00496591"/>
    <w:rsid w:val="004C63E4"/>
    <w:rsid w:val="004D3011"/>
    <w:rsid w:val="005262AC"/>
    <w:rsid w:val="0054087C"/>
    <w:rsid w:val="00545DAE"/>
    <w:rsid w:val="00585D62"/>
    <w:rsid w:val="005C6351"/>
    <w:rsid w:val="005E39D5"/>
    <w:rsid w:val="00600670"/>
    <w:rsid w:val="00601837"/>
    <w:rsid w:val="00602229"/>
    <w:rsid w:val="006151D0"/>
    <w:rsid w:val="0062123A"/>
    <w:rsid w:val="006263D1"/>
    <w:rsid w:val="00646E75"/>
    <w:rsid w:val="006771D0"/>
    <w:rsid w:val="00680D16"/>
    <w:rsid w:val="00697FDF"/>
    <w:rsid w:val="006B3433"/>
    <w:rsid w:val="00704B99"/>
    <w:rsid w:val="00715FCB"/>
    <w:rsid w:val="00743101"/>
    <w:rsid w:val="00762A27"/>
    <w:rsid w:val="007775E1"/>
    <w:rsid w:val="00780A56"/>
    <w:rsid w:val="007867A0"/>
    <w:rsid w:val="007927F5"/>
    <w:rsid w:val="007964CB"/>
    <w:rsid w:val="007D0C5C"/>
    <w:rsid w:val="00802CA0"/>
    <w:rsid w:val="008F6D8F"/>
    <w:rsid w:val="009260CD"/>
    <w:rsid w:val="0093402B"/>
    <w:rsid w:val="00952C25"/>
    <w:rsid w:val="00965C19"/>
    <w:rsid w:val="009D2975"/>
    <w:rsid w:val="00A2118D"/>
    <w:rsid w:val="00A64A56"/>
    <w:rsid w:val="00A81FC7"/>
    <w:rsid w:val="00A82218"/>
    <w:rsid w:val="00A84DA0"/>
    <w:rsid w:val="00AC0F3B"/>
    <w:rsid w:val="00AD76E2"/>
    <w:rsid w:val="00B20152"/>
    <w:rsid w:val="00B359E4"/>
    <w:rsid w:val="00B57D98"/>
    <w:rsid w:val="00B70850"/>
    <w:rsid w:val="00BF1DDA"/>
    <w:rsid w:val="00C066B6"/>
    <w:rsid w:val="00C37527"/>
    <w:rsid w:val="00C37BA1"/>
    <w:rsid w:val="00C4674C"/>
    <w:rsid w:val="00C506CF"/>
    <w:rsid w:val="00C72BED"/>
    <w:rsid w:val="00C76E97"/>
    <w:rsid w:val="00C9578B"/>
    <w:rsid w:val="00CB0055"/>
    <w:rsid w:val="00CB5F3C"/>
    <w:rsid w:val="00D2522B"/>
    <w:rsid w:val="00D31FFA"/>
    <w:rsid w:val="00D422DE"/>
    <w:rsid w:val="00D5459D"/>
    <w:rsid w:val="00D56E5A"/>
    <w:rsid w:val="00DA1F4D"/>
    <w:rsid w:val="00DC7EE5"/>
    <w:rsid w:val="00DD172A"/>
    <w:rsid w:val="00E25A26"/>
    <w:rsid w:val="00E27772"/>
    <w:rsid w:val="00E4032B"/>
    <w:rsid w:val="00E4381A"/>
    <w:rsid w:val="00E55D74"/>
    <w:rsid w:val="00E71BC3"/>
    <w:rsid w:val="00E94246"/>
    <w:rsid w:val="00F24004"/>
    <w:rsid w:val="00F60274"/>
    <w:rsid w:val="00F77FB9"/>
    <w:rsid w:val="00FA3EB9"/>
    <w:rsid w:val="00FA44AC"/>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5C182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585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Manesanpillay28@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esan%20Pillay\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3C3A7DF23F47EBAEA556E93C824DA4"/>
        <w:category>
          <w:name w:val="General"/>
          <w:gallery w:val="placeholder"/>
        </w:category>
        <w:types>
          <w:type w:val="bbPlcHdr"/>
        </w:types>
        <w:behaviors>
          <w:behavior w:val="content"/>
        </w:behaviors>
        <w:guid w:val="{CA28DC86-47CA-4E5C-8F84-8205062A54F6}"/>
      </w:docPartPr>
      <w:docPartBody>
        <w:p w:rsidR="00386482" w:rsidRDefault="006E7B68">
          <w:pPr>
            <w:pStyle w:val="7D3C3A7DF23F47EBAEA556E93C824DA4"/>
          </w:pPr>
          <w:r w:rsidRPr="00036450">
            <w:t>EDUCATION</w:t>
          </w:r>
        </w:p>
      </w:docPartBody>
    </w:docPart>
    <w:docPart>
      <w:docPartPr>
        <w:name w:val="CB27272078AC4E038E09F920E860F4A8"/>
        <w:category>
          <w:name w:val="General"/>
          <w:gallery w:val="placeholder"/>
        </w:category>
        <w:types>
          <w:type w:val="bbPlcHdr"/>
        </w:types>
        <w:behaviors>
          <w:behavior w:val="content"/>
        </w:behaviors>
        <w:guid w:val="{70104D1D-E62A-4FFD-BE76-3FB5AC060688}"/>
      </w:docPartPr>
      <w:docPartBody>
        <w:p w:rsidR="00386482" w:rsidRDefault="006E7B68">
          <w:pPr>
            <w:pStyle w:val="CB27272078AC4E038E09F920E860F4A8"/>
          </w:pPr>
          <w:r w:rsidRPr="00036450">
            <w:t>WORK EXPERIENCE</w:t>
          </w:r>
        </w:p>
      </w:docPartBody>
    </w:docPart>
    <w:docPart>
      <w:docPartPr>
        <w:name w:val="02C3DB8BAC514B5CBBF4EFCA422921F2"/>
        <w:category>
          <w:name w:val="General"/>
          <w:gallery w:val="placeholder"/>
        </w:category>
        <w:types>
          <w:type w:val="bbPlcHdr"/>
        </w:types>
        <w:behaviors>
          <w:behavior w:val="content"/>
        </w:behaviors>
        <w:guid w:val="{2C35CF85-1188-4825-B76B-858D98C5FC1D}"/>
      </w:docPartPr>
      <w:docPartBody>
        <w:p w:rsidR="00386482" w:rsidRDefault="00907EF7" w:rsidP="00907EF7">
          <w:pPr>
            <w:pStyle w:val="02C3DB8BAC514B5CBBF4EFCA422921F2"/>
          </w:pPr>
          <w:r w:rsidRPr="00D5459D">
            <w:t>Profile</w:t>
          </w:r>
        </w:p>
      </w:docPartBody>
    </w:docPart>
    <w:docPart>
      <w:docPartPr>
        <w:name w:val="B8DA8E44DFCA4929A2E38AB6226CA95D"/>
        <w:category>
          <w:name w:val="General"/>
          <w:gallery w:val="placeholder"/>
        </w:category>
        <w:types>
          <w:type w:val="bbPlcHdr"/>
        </w:types>
        <w:behaviors>
          <w:behavior w:val="content"/>
        </w:behaviors>
        <w:guid w:val="{22E597BE-9DC1-4484-8AF1-FA63C32CC670}"/>
      </w:docPartPr>
      <w:docPartBody>
        <w:p w:rsidR="00386482" w:rsidRDefault="00907EF7" w:rsidP="00907EF7">
          <w:pPr>
            <w:pStyle w:val="B8DA8E44DFCA4929A2E38AB6226CA95D"/>
          </w:pPr>
          <w:r w:rsidRPr="00CB0055">
            <w:t>Contact</w:t>
          </w:r>
        </w:p>
      </w:docPartBody>
    </w:docPart>
    <w:docPart>
      <w:docPartPr>
        <w:name w:val="4D05ACD7EF2A4EE7A7C6582BE10030F2"/>
        <w:category>
          <w:name w:val="General"/>
          <w:gallery w:val="placeholder"/>
        </w:category>
        <w:types>
          <w:type w:val="bbPlcHdr"/>
        </w:types>
        <w:behaviors>
          <w:behavior w:val="content"/>
        </w:behaviors>
        <w:guid w:val="{E4C6DDCE-B775-4114-B562-AD7215B846C0}"/>
      </w:docPartPr>
      <w:docPartBody>
        <w:p w:rsidR="00386482" w:rsidRDefault="00907EF7" w:rsidP="00907EF7">
          <w:pPr>
            <w:pStyle w:val="4D05ACD7EF2A4EE7A7C6582BE10030F2"/>
          </w:pPr>
          <w:r w:rsidRPr="004D3011">
            <w:t>PHONE:</w:t>
          </w:r>
        </w:p>
      </w:docPartBody>
    </w:docPart>
    <w:docPart>
      <w:docPartPr>
        <w:name w:val="8DD9ACC9591943B8A62D18994386F932"/>
        <w:category>
          <w:name w:val="General"/>
          <w:gallery w:val="placeholder"/>
        </w:category>
        <w:types>
          <w:type w:val="bbPlcHdr"/>
        </w:types>
        <w:behaviors>
          <w:behavior w:val="content"/>
        </w:behaviors>
        <w:guid w:val="{885B6011-FF74-4B06-BBE8-C64191D8F0B8}"/>
      </w:docPartPr>
      <w:docPartBody>
        <w:p w:rsidR="00386482" w:rsidRDefault="00907EF7" w:rsidP="00907EF7">
          <w:pPr>
            <w:pStyle w:val="8DD9ACC9591943B8A62D18994386F932"/>
          </w:pPr>
          <w:r w:rsidRPr="004D3011">
            <w:t>EMAIL:</w:t>
          </w:r>
        </w:p>
      </w:docPartBody>
    </w:docPart>
    <w:docPart>
      <w:docPartPr>
        <w:name w:val="52268421BCC7415CBBBC148929C7CA7F"/>
        <w:category>
          <w:name w:val="General"/>
          <w:gallery w:val="placeholder"/>
        </w:category>
        <w:types>
          <w:type w:val="bbPlcHdr"/>
        </w:types>
        <w:behaviors>
          <w:behavior w:val="content"/>
        </w:behaviors>
        <w:guid w:val="{7E2FFBBD-FC02-40C7-B8C2-D209EB530397}"/>
      </w:docPartPr>
      <w:docPartBody>
        <w:p w:rsidR="00386482" w:rsidRDefault="00907EF7" w:rsidP="00907EF7">
          <w:pPr>
            <w:pStyle w:val="52268421BCC7415CBBBC148929C7CA7F"/>
          </w:pPr>
          <w:r w:rsidRPr="00CB0055">
            <w:t>Hobbies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Roboto-Regular">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F7"/>
    <w:rsid w:val="00386482"/>
    <w:rsid w:val="006E7B68"/>
    <w:rsid w:val="00907EF7"/>
    <w:rsid w:val="009925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016C525D434E74B7CC46CD7F27EEB7">
    <w:name w:val="74016C525D434E74B7CC46CD7F27EEB7"/>
  </w:style>
  <w:style w:type="paragraph" w:customStyle="1" w:styleId="138BCFC54D894145961BAAF2A9E58645">
    <w:name w:val="138BCFC54D894145961BAAF2A9E58645"/>
  </w:style>
  <w:style w:type="paragraph" w:customStyle="1" w:styleId="668B023076104257AFE8D2B152EF2CB4">
    <w:name w:val="668B023076104257AFE8D2B152EF2CB4"/>
  </w:style>
  <w:style w:type="paragraph" w:customStyle="1" w:styleId="8CFA03E5F22C48A9950198B253D163DF">
    <w:name w:val="8CFA03E5F22C48A9950198B253D163DF"/>
  </w:style>
  <w:style w:type="paragraph" w:customStyle="1" w:styleId="45837195C6FE4580BFC349A5103E3F40">
    <w:name w:val="45837195C6FE4580BFC349A5103E3F40"/>
  </w:style>
  <w:style w:type="paragraph" w:customStyle="1" w:styleId="2F2D4AD675A84CFAA782E984D55BE5FB">
    <w:name w:val="2F2D4AD675A84CFAA782E984D55BE5FB"/>
  </w:style>
  <w:style w:type="paragraph" w:customStyle="1" w:styleId="1248935FEEA648E5B15552926678B1EE">
    <w:name w:val="1248935FEEA648E5B15552926678B1EE"/>
  </w:style>
  <w:style w:type="paragraph" w:customStyle="1" w:styleId="D57A1EC7B0DC44B7A2ACA56CA0A9C492">
    <w:name w:val="D57A1EC7B0DC44B7A2ACA56CA0A9C492"/>
  </w:style>
  <w:style w:type="paragraph" w:customStyle="1" w:styleId="6F1D2E40ED8C44B7B640B6A1A15A16D9">
    <w:name w:val="6F1D2E40ED8C44B7B640B6A1A15A16D9"/>
  </w:style>
  <w:style w:type="paragraph" w:customStyle="1" w:styleId="787CFFC63B1C47B08F40E694BAEFA55A">
    <w:name w:val="787CFFC63B1C47B08F40E694BAEFA55A"/>
  </w:style>
  <w:style w:type="character" w:styleId="Hyperlink">
    <w:name w:val="Hyperlink"/>
    <w:basedOn w:val="DefaultParagraphFont"/>
    <w:uiPriority w:val="99"/>
    <w:unhideWhenUsed/>
    <w:rPr>
      <w:color w:val="C45911" w:themeColor="accent2" w:themeShade="BF"/>
      <w:u w:val="single"/>
    </w:rPr>
  </w:style>
  <w:style w:type="paragraph" w:customStyle="1" w:styleId="E47A3EAEED8C4F7D9058FE97F6EE64D7">
    <w:name w:val="E47A3EAEED8C4F7D9058FE97F6EE64D7"/>
  </w:style>
  <w:style w:type="paragraph" w:customStyle="1" w:styleId="12C29F9DD6094660929AD9C2538402DF">
    <w:name w:val="12C29F9DD6094660929AD9C2538402DF"/>
  </w:style>
  <w:style w:type="paragraph" w:customStyle="1" w:styleId="141678F697234697A9ADCFD9442E4A45">
    <w:name w:val="141678F697234697A9ADCFD9442E4A45"/>
  </w:style>
  <w:style w:type="paragraph" w:customStyle="1" w:styleId="009DBF07466846AEBDC60DACA1603CB9">
    <w:name w:val="009DBF07466846AEBDC60DACA1603CB9"/>
  </w:style>
  <w:style w:type="paragraph" w:customStyle="1" w:styleId="E7BF1ADA420E423AB1E668CF571FD3F7">
    <w:name w:val="E7BF1ADA420E423AB1E668CF571FD3F7"/>
  </w:style>
  <w:style w:type="paragraph" w:customStyle="1" w:styleId="8CE94BFFC77E4BC39562F3D6781FBD3A">
    <w:name w:val="8CE94BFFC77E4BC39562F3D6781FBD3A"/>
  </w:style>
  <w:style w:type="paragraph" w:customStyle="1" w:styleId="7D3C3A7DF23F47EBAEA556E93C824DA4">
    <w:name w:val="7D3C3A7DF23F47EBAEA556E93C824DA4"/>
  </w:style>
  <w:style w:type="paragraph" w:customStyle="1" w:styleId="A1CAC6BB6AB94769B5A22FADB787A504">
    <w:name w:val="A1CAC6BB6AB94769B5A22FADB787A504"/>
  </w:style>
  <w:style w:type="paragraph" w:customStyle="1" w:styleId="BEA28BBC13D9498B995D8DBAEFFCAC9E">
    <w:name w:val="BEA28BBC13D9498B995D8DBAEFFCAC9E"/>
  </w:style>
  <w:style w:type="paragraph" w:customStyle="1" w:styleId="5202726BAE9341FA92D89EC475181630">
    <w:name w:val="5202726BAE9341FA92D89EC475181630"/>
  </w:style>
  <w:style w:type="paragraph" w:customStyle="1" w:styleId="4A576A1914DE482DA69338CFB3909EED">
    <w:name w:val="4A576A1914DE482DA69338CFB3909EED"/>
  </w:style>
  <w:style w:type="paragraph" w:customStyle="1" w:styleId="39F54B1016474A0EAB17B79301F1EFA7">
    <w:name w:val="39F54B1016474A0EAB17B79301F1EFA7"/>
  </w:style>
  <w:style w:type="paragraph" w:customStyle="1" w:styleId="5B264455E9CF47078515722CDB668B7B">
    <w:name w:val="5B264455E9CF47078515722CDB668B7B"/>
  </w:style>
  <w:style w:type="paragraph" w:customStyle="1" w:styleId="2B5B7450033345E39CD10B8213ED34C7">
    <w:name w:val="2B5B7450033345E39CD10B8213ED34C7"/>
  </w:style>
  <w:style w:type="paragraph" w:customStyle="1" w:styleId="CB27272078AC4E038E09F920E860F4A8">
    <w:name w:val="CB27272078AC4E038E09F920E860F4A8"/>
  </w:style>
  <w:style w:type="paragraph" w:customStyle="1" w:styleId="AEA52FAE3E9944659E16891E6D7D6261">
    <w:name w:val="AEA52FAE3E9944659E16891E6D7D6261"/>
  </w:style>
  <w:style w:type="paragraph" w:customStyle="1" w:styleId="B0CD452701DA4332B7D79A917803691A">
    <w:name w:val="B0CD452701DA4332B7D79A917803691A"/>
  </w:style>
  <w:style w:type="paragraph" w:customStyle="1" w:styleId="E89AA71779A446F89704F756B9EB50C7">
    <w:name w:val="E89AA71779A446F89704F756B9EB50C7"/>
  </w:style>
  <w:style w:type="paragraph" w:customStyle="1" w:styleId="DA27655A30E84540A63ABE385A07360B">
    <w:name w:val="DA27655A30E84540A63ABE385A07360B"/>
  </w:style>
  <w:style w:type="paragraph" w:customStyle="1" w:styleId="1F0E523919214882A510B3BB0B7AB3E8">
    <w:name w:val="1F0E523919214882A510B3BB0B7AB3E8"/>
  </w:style>
  <w:style w:type="paragraph" w:customStyle="1" w:styleId="6B893F9ABFAC466DB59B700BD3A88410">
    <w:name w:val="6B893F9ABFAC466DB59B700BD3A88410"/>
  </w:style>
  <w:style w:type="paragraph" w:customStyle="1" w:styleId="13EC54D5B1E74D3FBA80956006762FEC">
    <w:name w:val="13EC54D5B1E74D3FBA80956006762FEC"/>
  </w:style>
  <w:style w:type="paragraph" w:customStyle="1" w:styleId="3B932D159B684B72A6A38ACB4B3175E4">
    <w:name w:val="3B932D159B684B72A6A38ACB4B3175E4"/>
  </w:style>
  <w:style w:type="paragraph" w:customStyle="1" w:styleId="A843949939954688B2270716D59173A8">
    <w:name w:val="A843949939954688B2270716D59173A8"/>
  </w:style>
  <w:style w:type="paragraph" w:customStyle="1" w:styleId="080C8C841119420CBFF0C365959FDB16">
    <w:name w:val="080C8C841119420CBFF0C365959FDB16"/>
  </w:style>
  <w:style w:type="paragraph" w:customStyle="1" w:styleId="99CB7E089E6C42CBB74EBE4E6240469D">
    <w:name w:val="99CB7E089E6C42CBB74EBE4E6240469D"/>
  </w:style>
  <w:style w:type="paragraph" w:customStyle="1" w:styleId="37DEF30AC8D149FAB77E016075C0CF0E">
    <w:name w:val="37DEF30AC8D149FAB77E016075C0CF0E"/>
  </w:style>
  <w:style w:type="paragraph" w:customStyle="1" w:styleId="7BA8222383664A3C89E1CB4DD1290F36">
    <w:name w:val="7BA8222383664A3C89E1CB4DD1290F36"/>
  </w:style>
  <w:style w:type="paragraph" w:customStyle="1" w:styleId="8442AB2802D04371BD7241DE232A48E8">
    <w:name w:val="8442AB2802D04371BD7241DE232A48E8"/>
  </w:style>
  <w:style w:type="paragraph" w:customStyle="1" w:styleId="D1124A26B1E6466CA0C0D5F4C4888507">
    <w:name w:val="D1124A26B1E6466CA0C0D5F4C4888507"/>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B65BD2997A634B79859114BB14A69FE9">
    <w:name w:val="B65BD2997A634B79859114BB14A69FE9"/>
  </w:style>
  <w:style w:type="paragraph" w:customStyle="1" w:styleId="E450AE6C69964E198C31FED9409731AB">
    <w:name w:val="E450AE6C69964E198C31FED9409731AB"/>
    <w:rsid w:val="00907EF7"/>
  </w:style>
  <w:style w:type="paragraph" w:customStyle="1" w:styleId="4BA1D5E9113E449BBCBE336E3690850C">
    <w:name w:val="4BA1D5E9113E449BBCBE336E3690850C"/>
    <w:rsid w:val="00907EF7"/>
  </w:style>
  <w:style w:type="paragraph" w:customStyle="1" w:styleId="A4888B72DEFF42B68829FF7E92AA53F5">
    <w:name w:val="A4888B72DEFF42B68829FF7E92AA53F5"/>
    <w:rsid w:val="00907EF7"/>
  </w:style>
  <w:style w:type="paragraph" w:customStyle="1" w:styleId="B8EE2A16604745E0850085093A4B2693">
    <w:name w:val="B8EE2A16604745E0850085093A4B2693"/>
    <w:rsid w:val="00907EF7"/>
  </w:style>
  <w:style w:type="paragraph" w:customStyle="1" w:styleId="2EE41228F8024A5E94B220C0A5BE337E">
    <w:name w:val="2EE41228F8024A5E94B220C0A5BE337E"/>
    <w:rsid w:val="00907EF7"/>
  </w:style>
  <w:style w:type="paragraph" w:customStyle="1" w:styleId="02C3DB8BAC514B5CBBF4EFCA422921F2">
    <w:name w:val="02C3DB8BAC514B5CBBF4EFCA422921F2"/>
    <w:rsid w:val="00907EF7"/>
  </w:style>
  <w:style w:type="paragraph" w:customStyle="1" w:styleId="B8DA8E44DFCA4929A2E38AB6226CA95D">
    <w:name w:val="B8DA8E44DFCA4929A2E38AB6226CA95D"/>
    <w:rsid w:val="00907EF7"/>
  </w:style>
  <w:style w:type="paragraph" w:customStyle="1" w:styleId="4D05ACD7EF2A4EE7A7C6582BE10030F2">
    <w:name w:val="4D05ACD7EF2A4EE7A7C6582BE10030F2"/>
    <w:rsid w:val="00907EF7"/>
  </w:style>
  <w:style w:type="paragraph" w:customStyle="1" w:styleId="8DD9ACC9591943B8A62D18994386F932">
    <w:name w:val="8DD9ACC9591943B8A62D18994386F932"/>
    <w:rsid w:val="00907EF7"/>
  </w:style>
  <w:style w:type="paragraph" w:customStyle="1" w:styleId="52268421BCC7415CBBBC148929C7CA7F">
    <w:name w:val="52268421BCC7415CBBBC148929C7CA7F"/>
    <w:rsid w:val="00907EF7"/>
  </w:style>
  <w:style w:type="paragraph" w:customStyle="1" w:styleId="0B747BB7DF6246D9B8867B60D4076E86">
    <w:name w:val="0B747BB7DF6246D9B8867B60D4076E86"/>
    <w:rsid w:val="00907E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2020-08-22T10:33:00Z</dcterms:created>
  <dcterms:modified xsi:type="dcterms:W3CDTF">2020-08-26T09:06:00Z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